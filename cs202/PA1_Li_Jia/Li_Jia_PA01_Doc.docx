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770" w:rsidRDefault="006B6FE5">
      <w:pPr>
        <w:pStyle w:val="NoSpacing"/>
      </w:pPr>
      <w:r>
        <w:t>Jia Li</w:t>
      </w:r>
    </w:p>
    <w:p w:rsidR="00017770" w:rsidRDefault="006B6FE5">
      <w:pPr>
        <w:pStyle w:val="Title"/>
      </w:pPr>
      <w:r>
        <w:t>Project 1</w:t>
      </w:r>
    </w:p>
    <w:p w:rsidR="00017770" w:rsidRDefault="006B6FE5">
      <w:r>
        <w:t xml:space="preserve">In this project, we learn about the basic of input and output stream in C++. This concept is particularly important because it allows any programmer to read/extract data from a file. In addition, we also cover about the basics of bubble sort. We use bubble sort when we attempt to sort the names in alphabetical order in hopes to rearrange them. In addition, we also created few string functions to deal with the strings that we are attempting to manipulate. </w:t>
      </w:r>
    </w:p>
    <w:p w:rsidR="006B6FE5" w:rsidRDefault="006B6FE5">
      <w:r>
        <w:t xml:space="preserve">Personally, I felt the string compare function is hardest part when completing this project. The reason being that we have to attempt to figure out various conditional statements in order for all the other functions to use it in order to compare strings base on their value in the alphabetical order. In addition, I figure that backtracking through the problems I had were very useful when it comes to debugging the program to see where it went wrong. </w:t>
      </w:r>
    </w:p>
    <w:p w:rsidR="006B6FE5" w:rsidRDefault="006B6FE5">
      <w:r>
        <w:t>Finally, I believe that learning how the extraction operator work were extremely helpful in C++ because the operator applies to a variety of situations and problems in programming. Applying the same concept with regards to the extraction operator, I was able to learn more concepts regarding to the insertion operator. Learning them not only help me prepare for the projects, but also help me get a sense of where this class is going in terms of understanding the concepts and then applying them. More importantly, I think that the debugging skill that I use to solve problems in this project is more valuable than the tools I used in this project itself. Learning the basic debugging skill in C++ would be very useful when I deal with object-oriented languages in the future. In summation, this project is very helpful in terms of reviewing the basic concepts of C++ and its difference with procedural-based language C, which is not object-oriented like C++.</w:t>
      </w:r>
      <w:bookmarkStart w:id="0" w:name="_GoBack"/>
      <w:bookmarkEnd w:id="0"/>
    </w:p>
    <w:sectPr w:rsidR="006B6FE5">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CF1" w:rsidRDefault="00017CF1">
      <w:pPr>
        <w:spacing w:line="240" w:lineRule="auto"/>
      </w:pPr>
      <w:r>
        <w:separator/>
      </w:r>
    </w:p>
  </w:endnote>
  <w:endnote w:type="continuationSeparator" w:id="0">
    <w:p w:rsidR="00017CF1" w:rsidRDefault="00017C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CF1" w:rsidRDefault="00017CF1">
      <w:pPr>
        <w:spacing w:line="240" w:lineRule="auto"/>
      </w:pPr>
      <w:r>
        <w:separator/>
      </w:r>
    </w:p>
  </w:footnote>
  <w:footnote w:type="continuationSeparator" w:id="0">
    <w:p w:rsidR="00017CF1" w:rsidRDefault="00017CF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770" w:rsidRDefault="00017CF1">
    <w:pPr>
      <w:pStyle w:val="Header"/>
    </w:pPr>
    <w:sdt>
      <w:sdtPr>
        <w:id w:val="1568531701"/>
        <w:placeholder/>
        <w:dataBinding w:prefixMappings="xmlns:ns0='http://schemas.microsoft.com/office/2006/coverPageProps' " w:xpath="/ns0:CoverPageProperties[1]/ns0:Abstract[1]" w:storeItemID="{55AF091B-3C7A-41E3-B477-F2FDAA23CFDA}"/>
        <w15:appearance w15:val="hidden"/>
        <w:text/>
      </w:sdtPr>
      <w:sdtEndPr/>
      <w:sdtContent>
        <w:r w:rsidR="006B6FE5">
          <w:t>Li</w:t>
        </w:r>
      </w:sdtContent>
    </w:sdt>
    <w:r>
      <w:t xml:space="preserve"> </w:t>
    </w:r>
    <w:r>
      <w:fldChar w:fldCharType="begin"/>
    </w:r>
    <w:r>
      <w:instrText xml:space="preserve"> PAGE   \* MERGEFORMAT </w:instrText>
    </w:r>
    <w:r>
      <w:fldChar w:fldCharType="separate"/>
    </w:r>
    <w:r w:rsidR="006B6FE5">
      <w:rPr>
        <w:noProof/>
      </w:rPr>
      <w:t>4</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770" w:rsidRDefault="00017CF1">
    <w:pPr>
      <w:pStyle w:val="Header"/>
    </w:pPr>
    <w:sdt>
      <w:sdtPr>
        <w:id w:val="-348181431"/>
        <w:dataBinding w:prefixMappings="xmlns:ns0='http://schemas.microsoft.com/office/2006/coverPageProps' " w:xpath="/ns0:CoverPageProperties[1]/ns0:Abstract[1]" w:storeItemID="{55AF091B-3C7A-41E3-B477-F2FDAA23CFDA}"/>
        <w15:appearance w15:val="hidden"/>
        <w:text/>
      </w:sdtPr>
      <w:sdtEndPr/>
      <w:sdtContent>
        <w:r w:rsidR="006B6FE5">
          <w:t>Li</w:t>
        </w:r>
      </w:sdtContent>
    </w:sdt>
    <w:r>
      <w:t xml:space="preserve"> </w:t>
    </w:r>
    <w:r>
      <w:fldChar w:fldCharType="begin"/>
    </w:r>
    <w:r>
      <w:instrText xml:space="preserve"> PAGE   \* MERGEFORMAT </w:instrText>
    </w:r>
    <w:r>
      <w:fldChar w:fldCharType="separate"/>
    </w:r>
    <w:r w:rsidR="006B6FE5">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FE5"/>
    <w:rsid w:val="00017770"/>
    <w:rsid w:val="00017CF1"/>
    <w:rsid w:val="006B6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FCE66B-2321-48D9-AFD4-574D1277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a%20li\AppData\Roaming\Microsoft\Templates\MLA%20style%20research%20paper(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63A"/>
    <w:rsid w:val="00807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F8E4F4C7C547628911923DB27F06DB">
    <w:name w:val="FDF8E4F4C7C547628911923DB27F06DB"/>
  </w:style>
  <w:style w:type="paragraph" w:customStyle="1" w:styleId="3A23154B2D00436AAFF5577105C7A795">
    <w:name w:val="3A23154B2D00436AAFF5577105C7A795"/>
  </w:style>
  <w:style w:type="paragraph" w:customStyle="1" w:styleId="FDD62C3B86FA4BDC8345F3D2871B3C4D">
    <w:name w:val="FDD62C3B86FA4BDC8345F3D2871B3C4D"/>
  </w:style>
  <w:style w:type="paragraph" w:customStyle="1" w:styleId="B38E068A20654610A753F40474749143">
    <w:name w:val="B38E068A20654610A753F40474749143"/>
  </w:style>
  <w:style w:type="paragraph" w:customStyle="1" w:styleId="84F1DB5011464046A4A6111A9088A584">
    <w:name w:val="84F1DB5011464046A4A6111A9088A584"/>
  </w:style>
  <w:style w:type="paragraph" w:customStyle="1" w:styleId="C9C8D4A3EC614D06BFB395D8318CCF0C">
    <w:name w:val="C9C8D4A3EC614D06BFB395D8318CCF0C"/>
  </w:style>
  <w:style w:type="character" w:styleId="Emphasis">
    <w:name w:val="Emphasis"/>
    <w:basedOn w:val="DefaultParagraphFont"/>
    <w:uiPriority w:val="2"/>
    <w:qFormat/>
    <w:rPr>
      <w:i/>
      <w:iCs/>
    </w:rPr>
  </w:style>
  <w:style w:type="paragraph" w:customStyle="1" w:styleId="EEF0CCB67A254B02B51189278329AECE">
    <w:name w:val="EEF0CCB67A254B02B51189278329AECE"/>
  </w:style>
  <w:style w:type="paragraph" w:customStyle="1" w:styleId="CAFF48129B76432899E23916F77AD28D">
    <w:name w:val="CAFF48129B76432899E23916F77AD28D"/>
  </w:style>
  <w:style w:type="paragraph" w:customStyle="1" w:styleId="D81EC84DA7AD4EDA8E85D7F2BF733A30">
    <w:name w:val="D81EC84DA7AD4EDA8E85D7F2BF733A30"/>
  </w:style>
  <w:style w:type="paragraph" w:customStyle="1" w:styleId="A3268F5EFCCB4E72B83BE922C42D4511">
    <w:name w:val="A3268F5EFCCB4E72B83BE922C42D4511"/>
  </w:style>
  <w:style w:type="paragraph" w:customStyle="1" w:styleId="68E8608BDAEC42AF998F640FE619181B">
    <w:name w:val="68E8608BDAEC42AF998F640FE619181B"/>
  </w:style>
  <w:style w:type="paragraph" w:customStyle="1" w:styleId="80B2A42464454204A0A439D7C32CE700">
    <w:name w:val="80B2A42464454204A0A439D7C32CE700"/>
  </w:style>
  <w:style w:type="paragraph" w:customStyle="1" w:styleId="222BB2551FC44E2DACE7DB3479C4192E">
    <w:name w:val="222BB2551FC44E2DACE7DB3479C4192E"/>
  </w:style>
  <w:style w:type="paragraph" w:customStyle="1" w:styleId="2436E47B7B424AD693BA33862D907D9C">
    <w:name w:val="2436E47B7B424AD693BA33862D907D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Li</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MLASeventhEditionOfficeOnline.xsl" StyleName="MLA" Version="7">
  <b:Source>
    <b:Tag>Last</b:Tag>
    <b:SourceType>Book</b:SourceType>
    <b:Guid>{14D5D180-EDD8-4723-991A-C0427AA4D973}</b:Guid>
    <b:Title>Title of the Book Being Referenced</b:Title>
    <b:Year>Year</b:Year>
    <b:City>City Name</b:City>
    <b:Publisher>Name of Publisher</b:Publisher>
    <b:Author>
      <b:Author>
        <b:NameList>
          <b:Person>
            <b:Last>AuthorLastName</b:Last>
            <b:First>FirstName</b:First>
          </b:Person>
        </b:NameList>
      </b:Author>
    </b:Author>
    <b:Medium>Type of Medium (e.g. Print)</b:Medium>
    <b:RefOrder>1</b:RefOrder>
  </b:Source>
  <b:Source>
    <b:Tag>Article</b:Tag>
    <b:SourceType>JournalArticle</b:SourceType>
    <b:Guid>{F6CDC397-0C63-48E0-9859-E5BA7E7ED6A3}</b:Guid>
    <b:Title>Article Title</b:Title>
    <b:Year>Year</b:Year>
    <b:JournalName>Journal Title</b:JournalName>
    <b:Pages>Pages From - To</b:Pages>
    <b:Author>
      <b:Author>
        <b:NameList>
          <b:Person>
            <b:Last>LastName</b:Last>
            <b:First>First,</b:First>
            <b:Middle>Middle</b:Middle>
          </b:Person>
        </b:NameList>
      </b:Author>
    </b:Author>
    <b:Medium>Print</b:Medium>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321E27-219A-4AAD-A1CA-1A2A0CCEDBDE}">
  <ds:schemaRefs>
    <ds:schemaRef ds:uri="http://schemas.microsoft.com/sharepoint/v3/contenttype/forms"/>
  </ds:schemaRefs>
</ds:datastoreItem>
</file>

<file path=customXml/itemProps3.xml><?xml version="1.0" encoding="utf-8"?>
<ds:datastoreItem xmlns:ds="http://schemas.openxmlformats.org/officeDocument/2006/customXml" ds:itemID="{B3BFAA28-802D-4BA2-BF9C-4A44A9D05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paper(4)</Template>
  <TotalTime>16</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li</dc:creator>
  <cp:keywords/>
  <dc:description/>
  <cp:lastModifiedBy>jia li</cp:lastModifiedBy>
  <cp:revision>1</cp:revision>
  <dcterms:created xsi:type="dcterms:W3CDTF">2016-09-16T23:55:00Z</dcterms:created>
  <dcterms:modified xsi:type="dcterms:W3CDTF">2016-09-17T00:11:00Z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ies>
</file>