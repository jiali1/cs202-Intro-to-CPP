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4C" w:rsidRDefault="00AB2CE6">
      <w:pPr>
        <w:pStyle w:val="NoSpacing"/>
      </w:pPr>
      <w:r>
        <w:t>Jia Li</w:t>
      </w:r>
    </w:p>
    <w:p w:rsidR="00E614DD" w:rsidRDefault="00AB2CE6" w:rsidP="00AB2CE6">
      <w:pPr>
        <w:pStyle w:val="Title"/>
      </w:pPr>
      <w:r>
        <w:t>Project 3</w:t>
      </w:r>
      <w:r w:rsidR="00691EC1">
        <w:t xml:space="preserve">: </w:t>
      </w:r>
      <w:r>
        <w:t>Pointers</w:t>
      </w:r>
    </w:p>
    <w:p w:rsidR="00AB2CE6" w:rsidRDefault="00AB2CE6" w:rsidP="00AB2CE6">
      <w:r>
        <w:t>For this project, we learn about the basics of pointers and their application in managing arrays. In addition, we were able to apply these skills with previous concepts in C++ such as structures, functions, and loops. From experience, I can definitely tell that utilizing pointers is efficient way to directly handle the arrays instead of actually attempting to manipulate the arrays itself.</w:t>
      </w:r>
    </w:p>
    <w:p w:rsidR="00AB2CE6" w:rsidRDefault="00AB2CE6" w:rsidP="00AB2CE6">
      <w:r>
        <w:t xml:space="preserve">For this project, I was having a bit of issues with the declaration of arrays instead of the </w:t>
      </w:r>
      <w:proofErr w:type="spellStart"/>
      <w:r>
        <w:t>structs</w:t>
      </w:r>
      <w:proofErr w:type="spellEnd"/>
      <w:r>
        <w:t xml:space="preserve"> because this was only allowed in C++11. As a result, when I compiled my code, I got a bunch of warnings in the terminal. Therefore, I had to email my professor </w:t>
      </w:r>
      <w:proofErr w:type="spellStart"/>
      <w:r>
        <w:t>Ersa</w:t>
      </w:r>
      <w:proofErr w:type="spellEnd"/>
      <w:r>
        <w:t xml:space="preserve"> and she said that having warnings when compiling the code is acceptable as most machines in the ECC uses C++11 instead of older versions in which this was not allowed. </w:t>
      </w:r>
    </w:p>
    <w:p w:rsidR="00AB2CE6" w:rsidRDefault="00AB2CE6" w:rsidP="00AB2CE6">
      <w:r>
        <w:t xml:space="preserve">Pointers allow us to directly go to the address of a variable. Thus, it allows to save valuable time when running our program. As a result, our programs are more efficient with pointers in terms of algorithm design. However, one should be very careful when using pointers since a very simple assignment mistake could lead to a wide arrange of bug issues that is potentially harmfully to the computer itself. </w:t>
      </w:r>
    </w:p>
    <w:p w:rsidR="00AB2CE6" w:rsidRPr="00AB2CE6" w:rsidRDefault="00AB2CE6" w:rsidP="00AB2CE6">
      <w:r>
        <w:t xml:space="preserve">In this project, I was able to avoid these mistakes by double checking that I am assigning the pointers to right addresses. In other words, every one of my pointers is pointed to </w:t>
      </w:r>
      <w:proofErr w:type="gramStart"/>
      <w:r>
        <w:t>a</w:t>
      </w:r>
      <w:proofErr w:type="gramEnd"/>
      <w:r>
        <w:t xml:space="preserve"> array that assigned to them in the </w:t>
      </w:r>
      <w:proofErr w:type="spellStart"/>
      <w:r>
        <w:t>struct</w:t>
      </w:r>
      <w:proofErr w:type="spellEnd"/>
      <w:r>
        <w:t xml:space="preserve">. In addition, the nested structures in this project allow me to get a deeper understanding of data abstraction in C++ and some object-oriented principles that will become very important as we move on into the semester. </w:t>
      </w:r>
      <w:r w:rsidR="006B416E">
        <w:t xml:space="preserve">In summary, the principles I learn from this project are very valuable and I hope to continue learning them. </w:t>
      </w:r>
      <w:bookmarkStart w:id="0" w:name="_GoBack"/>
      <w:bookmarkEnd w:id="0"/>
    </w:p>
    <w:sectPr w:rsidR="00AB2CE6" w:rsidRPr="00AB2CE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AE4" w:rsidRDefault="00F54AE4">
      <w:pPr>
        <w:spacing w:line="240" w:lineRule="auto"/>
      </w:pPr>
      <w:r>
        <w:separator/>
      </w:r>
    </w:p>
  </w:endnote>
  <w:endnote w:type="continuationSeparator" w:id="0">
    <w:p w:rsidR="00F54AE4" w:rsidRDefault="00F54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AE4" w:rsidRDefault="00F54AE4">
      <w:pPr>
        <w:spacing w:line="240" w:lineRule="auto"/>
      </w:pPr>
      <w:r>
        <w:separator/>
      </w:r>
    </w:p>
  </w:footnote>
  <w:footnote w:type="continuationSeparator" w:id="0">
    <w:p w:rsidR="00F54AE4" w:rsidRDefault="00F54A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4DD" w:rsidRDefault="00F54AE4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AB2CE6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4DD" w:rsidRDefault="00AB2CE6">
    <w:pPr>
      <w:pStyle w:val="Header"/>
    </w:pPr>
    <w:r>
      <w:t>Li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6B416E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B1B5787"/>
    <w:multiLevelType w:val="multilevel"/>
    <w:tmpl w:val="4572ABF8"/>
    <w:numStyleLink w:val="MLAOutline"/>
  </w:abstractNum>
  <w:abstractNum w:abstractNumId="19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E6"/>
    <w:rsid w:val="00040CBB"/>
    <w:rsid w:val="000B78C8"/>
    <w:rsid w:val="001463B2"/>
    <w:rsid w:val="001F62C0"/>
    <w:rsid w:val="00245E02"/>
    <w:rsid w:val="00353B66"/>
    <w:rsid w:val="004A2675"/>
    <w:rsid w:val="004F7139"/>
    <w:rsid w:val="00691EC1"/>
    <w:rsid w:val="006B416E"/>
    <w:rsid w:val="007C53FB"/>
    <w:rsid w:val="008B7D18"/>
    <w:rsid w:val="008F1F97"/>
    <w:rsid w:val="008F4052"/>
    <w:rsid w:val="009D4EB3"/>
    <w:rsid w:val="00AB2CE6"/>
    <w:rsid w:val="00B13D1B"/>
    <w:rsid w:val="00B818DF"/>
    <w:rsid w:val="00D52117"/>
    <w:rsid w:val="00DB0D39"/>
    <w:rsid w:val="00E14005"/>
    <w:rsid w:val="00E614DD"/>
    <w:rsid w:val="00F54AE4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1006A4-874A-45B9-A2D0-8DA5EBE4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a%20l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</dc:creator>
  <cp:keywords/>
  <dc:description/>
  <cp:lastModifiedBy>jia li</cp:lastModifiedBy>
  <cp:revision>1</cp:revision>
  <dcterms:created xsi:type="dcterms:W3CDTF">2016-10-08T00:47:00Z</dcterms:created>
  <dcterms:modified xsi:type="dcterms:W3CDTF">2016-10-08T00:58:00Z</dcterms:modified>
  <cp:version/>
</cp:coreProperties>
</file>